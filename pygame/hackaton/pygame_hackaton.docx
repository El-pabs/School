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3F2B" w14:textId="77777777" w:rsidR="00D957C3" w:rsidRPr="00CB0671" w:rsidRDefault="00F34754" w:rsidP="00F953B6">
      <w:pPr>
        <w:pStyle w:val="Corpsdetexte"/>
        <w:rPr>
          <w:rFonts w:ascii="Times New Roman" w:hAnsi="Times New Roman"/>
        </w:rPr>
      </w:pPr>
      <w:r w:rsidRPr="00CB0671">
        <w:rPr>
          <w:noProof/>
          <w:lang w:bidi="nl-NL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07033C5" wp14:editId="4B7EFAB6">
                <wp:simplePos x="0" y="0"/>
                <wp:positionH relativeFrom="column">
                  <wp:posOffset>-914400</wp:posOffset>
                </wp:positionH>
                <wp:positionV relativeFrom="paragraph">
                  <wp:posOffset>-333375</wp:posOffset>
                </wp:positionV>
                <wp:extent cx="7772400" cy="10845165"/>
                <wp:effectExtent l="0" t="0" r="0" b="0"/>
                <wp:wrapNone/>
                <wp:docPr id="1" name="Groe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45165"/>
                          <a:chOff x="0" y="0"/>
                          <a:chExt cx="7772400" cy="10061028"/>
                        </a:xfrm>
                      </wpg:grpSpPr>
                      <wps:wsp>
                        <wps:cNvPr id="1562915381" name="Rechthoek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845673" name="Rechthoek 2"/>
                        <wps:cNvSpPr/>
                        <wps:spPr>
                          <a:xfrm>
                            <a:off x="944880" y="5867400"/>
                            <a:ext cx="45719" cy="41936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DC8D9" id="Groep 1" o:spid="_x0000_s1026" alt="&quot;&quot;" style="position:absolute;margin-left:-1in;margin-top:-26.25pt;width:612pt;height:853.95pt;z-index:-251655168;mso-height-relative:margin" coordsize="77724,10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">
                <v:rect id="Rechthoek 1" o:spid="_x0000_s1027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" fillcolor="#cfd1cd [2886]" stroked="f" strokeweight="1pt"/>
                <v:rect id="Rechthoek 2" o:spid="_x0000_s1028" style="position:absolute;left:9448;top:58674;width:457;height:4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" fillcolor="black [3213]" stroked="f" strokeweight="1pt"/>
                <w10:anchorlock/>
              </v:group>
            </w:pict>
          </mc:Fallback>
        </mc:AlternateContent>
      </w:r>
      <w:r w:rsidRPr="00CB0671">
        <w:rPr>
          <w:noProof/>
          <w:lang w:bidi="nl-NL"/>
        </w:rPr>
        <w:drawing>
          <wp:anchor distT="0" distB="0" distL="114300" distR="114300" simplePos="0" relativeHeight="251663360" behindDoc="1" locked="1" layoutInCell="1" allowOverlap="1" wp14:anchorId="6164F267" wp14:editId="78B454E6">
            <wp:simplePos x="0" y="0"/>
            <wp:positionH relativeFrom="column">
              <wp:posOffset>2569210</wp:posOffset>
            </wp:positionH>
            <wp:positionV relativeFrom="paragraph">
              <wp:posOffset>862965</wp:posOffset>
            </wp:positionV>
            <wp:extent cx="4279392" cy="6583680"/>
            <wp:effectExtent l="0" t="0" r="6985" b="7620"/>
            <wp:wrapNone/>
            <wp:docPr id="1224387838" name="Afbeelding 2" descr="Een port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7838" name="Afbeelding 2" descr="Een portret"/>
                    <pic:cNvPicPr/>
                  </pic:nvPicPr>
                  <pic:blipFill rotWithShape="1">
                    <a:blip r:embed="rId11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9392" cy="658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671">
        <w:rPr>
          <w:rFonts w:ascii="Times New Roman" w:eastAsia="Times New Roman" w:hAnsi="Times New Roman"/>
          <w:noProof/>
          <w:lang w:bidi="nl-NL"/>
        </w:rPr>
        <w:t xml:space="preserve"> </w:t>
      </w:r>
    </w:p>
    <w:p w14:paraId="3C8C3953" w14:textId="77777777" w:rsidR="00F953B6" w:rsidRPr="00CB0671" w:rsidRDefault="00F953B6" w:rsidP="00F953B6">
      <w:pPr>
        <w:pStyle w:val="Bedrijfsgegevens"/>
      </w:pPr>
    </w:p>
    <w:p w14:paraId="6A8003C9" w14:textId="77777777" w:rsidR="00F953B6" w:rsidRPr="00CB0671" w:rsidRDefault="00F953B6" w:rsidP="00F953B6">
      <w:pPr>
        <w:pStyle w:val="Bedrijfsgegevens"/>
      </w:pPr>
    </w:p>
    <w:p w14:paraId="4C1E1FAB" w14:textId="784241D5" w:rsidR="00B86A45" w:rsidRPr="00CB0671" w:rsidRDefault="00000000" w:rsidP="00D009B2">
      <w:pPr>
        <w:pStyle w:val="Omslagtitel"/>
      </w:pPr>
      <w:sdt>
        <w:sdtPr>
          <w:id w:val="555208398"/>
          <w:placeholder>
            <w:docPart w:val="067D903404F746B488BD7E40EAD53977"/>
          </w:placeholder>
          <w15:appearance w15:val="hidden"/>
        </w:sdtPr>
        <w:sdtContent>
          <w:r w:rsidR="00343C1A">
            <w:t>DIAG. CLASSE</w:t>
          </w:r>
        </w:sdtContent>
      </w:sdt>
      <w:r w:rsidR="00D009B2" w:rsidRPr="00CB0671">
        <w:rPr>
          <w:lang w:bidi="nl-NL"/>
        </w:rPr>
        <w:t xml:space="preserve"> </w:t>
      </w:r>
    </w:p>
    <w:p w14:paraId="3AB1C14E" w14:textId="77777777" w:rsidR="00CD15FE" w:rsidRPr="00CB0671" w:rsidRDefault="00CD15FE" w:rsidP="002A74C3">
      <w:pPr>
        <w:pStyle w:val="Tiptekst"/>
      </w:pPr>
    </w:p>
    <w:p w14:paraId="5051B38A" w14:textId="77777777" w:rsidR="00B86A45" w:rsidRPr="00CB0671" w:rsidRDefault="00B86A45" w:rsidP="00CD11D8">
      <w:pPr>
        <w:pStyle w:val="Tiptekstopsommingsteken"/>
        <w:numPr>
          <w:ilvl w:val="0"/>
          <w:numId w:val="0"/>
        </w:numPr>
        <w:ind w:left="360" w:hanging="360"/>
      </w:pPr>
    </w:p>
    <w:p w14:paraId="696185AE" w14:textId="52D0D73B" w:rsidR="00B86A45" w:rsidRPr="00CB0671" w:rsidRDefault="00343C1A" w:rsidP="003654FD">
      <w:pPr>
        <w:pStyle w:val="Sous-titre"/>
      </w:pPr>
      <w:r>
        <w:t>PYGAME</w:t>
      </w:r>
    </w:p>
    <w:p w14:paraId="5D52482A" w14:textId="2D055218" w:rsidR="00B86A45" w:rsidRPr="00CB0671" w:rsidRDefault="00B86A45" w:rsidP="003654FD">
      <w:pPr>
        <w:pStyle w:val="Auteur"/>
      </w:pPr>
    </w:p>
    <w:p w14:paraId="38A758F0" w14:textId="77777777" w:rsidR="00F953B6" w:rsidRPr="00CB0671" w:rsidRDefault="00F953B6" w:rsidP="00F34754">
      <w:pPr>
        <w:pStyle w:val="Bedrijfsgegevens"/>
        <w:spacing w:before="3960"/>
      </w:pPr>
    </w:p>
    <w:p w14:paraId="070BB553" w14:textId="264E8C51" w:rsidR="00B30B08" w:rsidRPr="00CB0671" w:rsidRDefault="00B30B08" w:rsidP="00F34754">
      <w:pPr>
        <w:pStyle w:val="Bedrijfsgegevens"/>
      </w:pPr>
    </w:p>
    <w:p w14:paraId="6737E53A" w14:textId="2DE6DE2A" w:rsidR="00B30B08" w:rsidRPr="00CB0671" w:rsidRDefault="00B30B08" w:rsidP="00F34754">
      <w:pPr>
        <w:pStyle w:val="Bedrijfsgegevens"/>
      </w:pPr>
    </w:p>
    <w:p w14:paraId="6661C520" w14:textId="3055A07A" w:rsidR="00B30B08" w:rsidRPr="00CB0671" w:rsidRDefault="00B30B08" w:rsidP="00F34754">
      <w:pPr>
        <w:pStyle w:val="Bedrijfsgegevens"/>
      </w:pPr>
    </w:p>
    <w:p w14:paraId="4FD43B69" w14:textId="6459A9CA" w:rsidR="00B30B08" w:rsidRPr="00CB0671" w:rsidRDefault="00B30B08" w:rsidP="00F34754">
      <w:pPr>
        <w:pStyle w:val="Bedrijfsgegevens"/>
      </w:pPr>
    </w:p>
    <w:p w14:paraId="1BF7FC5F" w14:textId="77777777" w:rsidR="000707D0" w:rsidRPr="00CB0671" w:rsidRDefault="000707D0" w:rsidP="00F34754">
      <w:pPr>
        <w:pStyle w:val="Bedrijfsgegevens"/>
      </w:pPr>
    </w:p>
    <w:p w14:paraId="13997818" w14:textId="77777777" w:rsidR="00F34754" w:rsidRPr="00CB0671" w:rsidRDefault="00F34754" w:rsidP="002378FE">
      <w:pPr>
        <w:pStyle w:val="Bedrijfsgegevens"/>
        <w:rPr>
          <w:rStyle w:val="lev"/>
          <w:b w:val="0"/>
          <w:bCs w:val="0"/>
        </w:rPr>
        <w:sectPr w:rsidR="00F34754" w:rsidRPr="00CB0671" w:rsidSect="00080A86">
          <w:headerReference w:type="default" r:id="rId13"/>
          <w:pgSz w:w="11906" w:h="16838" w:code="9"/>
          <w:pgMar w:top="525" w:right="1440" w:bottom="960" w:left="1440" w:header="720" w:footer="720" w:gutter="0"/>
          <w:cols w:space="720"/>
          <w:titlePg/>
          <w:docGrid w:linePitch="360" w:charSpace="4096"/>
        </w:sectPr>
      </w:pPr>
    </w:p>
    <w:p w14:paraId="01A0F150" w14:textId="77777777" w:rsidR="00801596" w:rsidRPr="00CB0671" w:rsidRDefault="00801596" w:rsidP="002378FE">
      <w:pPr>
        <w:pStyle w:val="Bedrijfsgegevens"/>
        <w:rPr>
          <w:rStyle w:val="lev"/>
          <w:b w:val="0"/>
          <w:bCs w:val="0"/>
        </w:rPr>
      </w:pPr>
    </w:p>
    <w:p w14:paraId="28AE9469" w14:textId="77777777" w:rsidR="00CD11D8" w:rsidRPr="00CB0671" w:rsidRDefault="00CD11D8" w:rsidP="00860EE4">
      <w:pPr>
        <w:pStyle w:val="InfadenActieOmschrijvingscne"/>
      </w:pPr>
    </w:p>
    <w:p w14:paraId="4C803B0A" w14:textId="77777777" w:rsidR="00CD11D8" w:rsidRPr="00CB0671" w:rsidRDefault="00CD11D8" w:rsidP="00860EE4">
      <w:pPr>
        <w:pStyle w:val="InfadenActieOmschrijvingscne"/>
      </w:pPr>
    </w:p>
    <w:p w14:paraId="6E65BFA1" w14:textId="77777777" w:rsidR="00CD11D8" w:rsidRPr="00CB0671" w:rsidRDefault="00CD11D8" w:rsidP="00860EE4">
      <w:pPr>
        <w:pStyle w:val="InfadenActieOmschrijvingscne"/>
      </w:pPr>
    </w:p>
    <w:p w14:paraId="50756AE3" w14:textId="77777777" w:rsidR="00CD11D8" w:rsidRPr="00CB0671" w:rsidRDefault="00CD11D8" w:rsidP="00860EE4">
      <w:pPr>
        <w:pStyle w:val="InfadenActieOmschrijvingscne"/>
      </w:pPr>
    </w:p>
    <w:p w14:paraId="439279C8" w14:textId="1D7C9427" w:rsidR="00CD11D8" w:rsidRDefault="00343C1A" w:rsidP="00343C1A">
      <w:pPr>
        <w:pStyle w:val="Einde"/>
      </w:pPr>
      <w:r>
        <w:t>CLASSE ENTITY</w:t>
      </w:r>
    </w:p>
    <w:p w14:paraId="3F6FA967" w14:textId="77777777" w:rsidR="00343C1A" w:rsidRDefault="00343C1A" w:rsidP="00343C1A">
      <w:pPr>
        <w:pStyle w:val="Dialoog"/>
      </w:pPr>
    </w:p>
    <w:p w14:paraId="40CCF8B1" w14:textId="3FCF4344" w:rsidR="00343C1A" w:rsidRDefault="00343C1A" w:rsidP="00343C1A">
      <w:pPr>
        <w:pStyle w:val="InfadenActieOmschrijvingscne"/>
      </w:pPr>
      <w:proofErr w:type="spellStart"/>
      <w:r>
        <w:t>Cette</w:t>
      </w:r>
      <w:proofErr w:type="spellEnd"/>
      <w:r>
        <w:t xml:space="preserve"> class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de base à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: </w:t>
      </w:r>
      <w:proofErr w:type="spellStart"/>
      <w:proofErr w:type="gramStart"/>
      <w:r>
        <w:t>Hero,Monstre</w:t>
      </w:r>
      <w:proofErr w:type="spellEnd"/>
      <w:proofErr w:type="gramEnd"/>
      <w:r>
        <w:t xml:space="preserve">, </w:t>
      </w:r>
      <w:proofErr w:type="spellStart"/>
      <w:r>
        <w:t>BossDeMonstre</w:t>
      </w:r>
      <w:proofErr w:type="spellEnd"/>
      <w:r>
        <w:t>.</w:t>
      </w:r>
    </w:p>
    <w:p w14:paraId="30120ED1" w14:textId="77777777" w:rsidR="00343C1A" w:rsidRDefault="00343C1A" w:rsidP="00343C1A">
      <w:pPr>
        <w:pStyle w:val="InfadenActieOmschrijvingscne"/>
      </w:pPr>
    </w:p>
    <w:p w14:paraId="6C9FED3C" w14:textId="5AF93F9C" w:rsidR="00343C1A" w:rsidRDefault="00343C1A" w:rsidP="00343C1A">
      <w:pPr>
        <w:pStyle w:val="InfadenActieOmschrijvingscne"/>
      </w:pPr>
      <w:r>
        <w:t xml:space="preserve">Cette class est abstraite. ELLE POSSEDE COMME ATTRIBUT: </w:t>
      </w:r>
    </w:p>
    <w:p w14:paraId="6B2D2A22" w14:textId="443CC041" w:rsidR="00343C1A" w:rsidRDefault="00343C1A" w:rsidP="00343C1A">
      <w:pPr>
        <w:pStyle w:val="InfadenActieOmschrijvingscne"/>
        <w:numPr>
          <w:ilvl w:val="0"/>
          <w:numId w:val="6"/>
        </w:numPr>
      </w:pPr>
      <w:r>
        <w:t>INT | VIE</w:t>
      </w:r>
    </w:p>
    <w:p w14:paraId="0012D8E0" w14:textId="32D7325B" w:rsidR="00343C1A" w:rsidRDefault="00343C1A" w:rsidP="00343C1A">
      <w:pPr>
        <w:pStyle w:val="InfadenActieOmschrijvingscne"/>
        <w:numPr>
          <w:ilvl w:val="0"/>
          <w:numId w:val="6"/>
        </w:numPr>
      </w:pPr>
      <w:r>
        <w:t>STR | NOM</w:t>
      </w:r>
    </w:p>
    <w:p w14:paraId="3B1947CF" w14:textId="6D6D367A" w:rsidR="00881D34" w:rsidRDefault="00881D34" w:rsidP="00343C1A">
      <w:pPr>
        <w:pStyle w:val="InfadenActieOmschrijvingscne"/>
        <w:numPr>
          <w:ilvl w:val="0"/>
          <w:numId w:val="6"/>
        </w:numPr>
      </w:pPr>
      <w:r>
        <w:t>INT | NIVEAU</w:t>
      </w:r>
    </w:p>
    <w:p w14:paraId="52AE4A39" w14:textId="05862B1F" w:rsidR="00343C1A" w:rsidRDefault="00343C1A" w:rsidP="00343C1A">
      <w:pPr>
        <w:pStyle w:val="InfadenActieOmschrijvingscne"/>
        <w:numPr>
          <w:ilvl w:val="0"/>
          <w:numId w:val="6"/>
        </w:numPr>
      </w:pPr>
      <w:r>
        <w:t xml:space="preserve">int | </w:t>
      </w:r>
      <w:r w:rsidR="00881D34">
        <w:t>force_</w:t>
      </w:r>
      <w:r>
        <w:t>ATTAQUE</w:t>
      </w:r>
    </w:p>
    <w:p w14:paraId="0C8E0174" w14:textId="34577976" w:rsidR="00936F66" w:rsidRDefault="00936F66" w:rsidP="00343C1A">
      <w:pPr>
        <w:pStyle w:val="InfadenActieOmschrijvingscne"/>
        <w:numPr>
          <w:ilvl w:val="0"/>
          <w:numId w:val="6"/>
        </w:numPr>
      </w:pPr>
      <w:r>
        <w:t>int | vitesse</w:t>
      </w:r>
    </w:p>
    <w:p w14:paraId="6D9D2B9F" w14:textId="14822FFD" w:rsidR="00881D34" w:rsidRDefault="00881D34" w:rsidP="00343C1A">
      <w:pPr>
        <w:pStyle w:val="InfadenActieOmschrijvingscne"/>
        <w:numPr>
          <w:ilvl w:val="0"/>
          <w:numId w:val="6"/>
        </w:numPr>
      </w:pPr>
      <w:r>
        <w:t>POSITION | position</w:t>
      </w:r>
    </w:p>
    <w:p w14:paraId="7BC7FC72" w14:textId="418224A3" w:rsidR="00343C1A" w:rsidRDefault="00343C1A" w:rsidP="00343C1A">
      <w:pPr>
        <w:pStyle w:val="InfadenActieOmschrijvingscne"/>
      </w:pPr>
    </w:p>
    <w:p w14:paraId="1802FAD8" w14:textId="272BE4AC" w:rsidR="00343C1A" w:rsidRDefault="00343C1A" w:rsidP="00343C1A">
      <w:pPr>
        <w:pStyle w:val="InfadenActieOmschrijvingscne"/>
      </w:pPr>
      <w:r>
        <w:t xml:space="preserve">ELLE POSSEDE COMME </w:t>
      </w:r>
      <w:r>
        <w:t>METHODES:</w:t>
      </w:r>
      <w:r>
        <w:t xml:space="preserve"> </w:t>
      </w:r>
    </w:p>
    <w:p w14:paraId="4A4970E0" w14:textId="7EF67A9D" w:rsidR="00343C1A" w:rsidRDefault="00881D34" w:rsidP="00343C1A">
      <w:pPr>
        <w:pStyle w:val="InfadenActieOmschrijvingscne"/>
        <w:numPr>
          <w:ilvl w:val="0"/>
          <w:numId w:val="6"/>
        </w:numPr>
      </w:pPr>
      <w:r>
        <w:t xml:space="preserve">INT | </w:t>
      </w:r>
      <w:r w:rsidR="00343C1A">
        <w:t xml:space="preserve">Augmenter niveau </w:t>
      </w:r>
    </w:p>
    <w:p w14:paraId="1A388A46" w14:textId="230D9922" w:rsidR="00343C1A" w:rsidRDefault="00881D34" w:rsidP="00343C1A">
      <w:pPr>
        <w:pStyle w:val="InfadenActieOmschrijvingscne"/>
        <w:numPr>
          <w:ilvl w:val="0"/>
          <w:numId w:val="6"/>
        </w:numPr>
      </w:pPr>
      <w:r>
        <w:t xml:space="preserve">int | </w:t>
      </w:r>
      <w:r w:rsidR="00343C1A">
        <w:t>attaque</w:t>
      </w:r>
    </w:p>
    <w:p w14:paraId="487822D0" w14:textId="4650E174" w:rsidR="00343C1A" w:rsidRDefault="00881D34" w:rsidP="00343C1A">
      <w:pPr>
        <w:pStyle w:val="InfadenActieOmschrijvingscne"/>
        <w:numPr>
          <w:ilvl w:val="0"/>
          <w:numId w:val="6"/>
        </w:numPr>
      </w:pPr>
      <w:r>
        <w:t xml:space="preserve">int | </w:t>
      </w:r>
      <w:r w:rsidR="00343C1A">
        <w:t>perdre vie</w:t>
      </w:r>
      <w:r w:rsidR="00936F66">
        <w:t xml:space="preserve"> </w:t>
      </w:r>
    </w:p>
    <w:p w14:paraId="5260D7BC" w14:textId="585C17D9" w:rsidR="00881D34" w:rsidRDefault="00881D34" w:rsidP="00881D34">
      <w:pPr>
        <w:pStyle w:val="InfadenActieOmschrijvingscne"/>
      </w:pPr>
      <w:r>
        <w:t xml:space="preserve">GETTERS/SETTERS </w:t>
      </w:r>
    </w:p>
    <w:p w14:paraId="3D014B9B" w14:textId="48B7EAE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GET_POSITION/ setter_position</w:t>
      </w:r>
    </w:p>
    <w:p w14:paraId="048F2F91" w14:textId="092360C8" w:rsidR="00881D34" w:rsidRDefault="00881D34" w:rsidP="00881D34">
      <w:pPr>
        <w:pStyle w:val="InfadenActieOmschrijvingscne"/>
        <w:numPr>
          <w:ilvl w:val="0"/>
          <w:numId w:val="6"/>
        </w:numPr>
      </w:pPr>
      <w:r>
        <w:t>GET/SET_ vie</w:t>
      </w:r>
    </w:p>
    <w:p w14:paraId="3A7E7D7D" w14:textId="726C41EB" w:rsidR="00881D34" w:rsidRDefault="00881D34" w:rsidP="00881D34">
      <w:pPr>
        <w:pStyle w:val="InfadenActieOmschrijvingscne"/>
        <w:numPr>
          <w:ilvl w:val="0"/>
          <w:numId w:val="6"/>
        </w:numPr>
      </w:pPr>
      <w:r>
        <w:t>get/set force_attaque</w:t>
      </w:r>
    </w:p>
    <w:p w14:paraId="657C60C5" w14:textId="549C783E" w:rsidR="00881D34" w:rsidRDefault="00881D34" w:rsidP="00881D34">
      <w:pPr>
        <w:pStyle w:val="InfadenActieOmschrijvingscne"/>
        <w:numPr>
          <w:ilvl w:val="0"/>
          <w:numId w:val="6"/>
        </w:numPr>
      </w:pPr>
      <w:r>
        <w:t>get_nom</w:t>
      </w:r>
    </w:p>
    <w:p w14:paraId="36017831" w14:textId="77777777" w:rsidR="00881D34" w:rsidRDefault="00881D34" w:rsidP="00881D34">
      <w:pPr>
        <w:pStyle w:val="InfadenActieOmschrijvingscne"/>
        <w:ind w:left="795"/>
      </w:pPr>
    </w:p>
    <w:p w14:paraId="014A22A3" w14:textId="77777777" w:rsidR="00343C1A" w:rsidRPr="00343C1A" w:rsidRDefault="00343C1A" w:rsidP="00343C1A">
      <w:pPr>
        <w:pStyle w:val="InfadenActieOmschrijvingscne"/>
      </w:pPr>
    </w:p>
    <w:p w14:paraId="6556B609" w14:textId="77777777" w:rsidR="00CD11D8" w:rsidRPr="00CB0671" w:rsidRDefault="00CD11D8" w:rsidP="00860EE4">
      <w:pPr>
        <w:pStyle w:val="InfadenActieOmschrijvingscne"/>
      </w:pPr>
    </w:p>
    <w:p w14:paraId="2685543F" w14:textId="05F0212C" w:rsidR="00881D34" w:rsidRDefault="00881D34" w:rsidP="00881D34">
      <w:pPr>
        <w:pStyle w:val="Einde"/>
      </w:pPr>
      <w:r>
        <w:lastRenderedPageBreak/>
        <w:t xml:space="preserve">CLASSE </w:t>
      </w:r>
      <w:r>
        <w:t>HERO</w:t>
      </w:r>
    </w:p>
    <w:p w14:paraId="63FDAAAF" w14:textId="77777777" w:rsidR="00881D34" w:rsidRDefault="00881D34" w:rsidP="00881D34">
      <w:pPr>
        <w:pStyle w:val="Dialoog"/>
      </w:pPr>
    </w:p>
    <w:p w14:paraId="1589E573" w14:textId="5EDE431B" w:rsidR="00881D34" w:rsidRDefault="00881D34" w:rsidP="00881D34">
      <w:pPr>
        <w:pStyle w:val="InfadenActieOmschrijvingscne"/>
      </w:pPr>
      <w:r>
        <w:t>CETTE CLASSE EST LA CLASSE PRINCIPALE QUI VA ETRE CELLE JOUEE PAR L’utilisateur.</w:t>
      </w:r>
    </w:p>
    <w:p w14:paraId="66343980" w14:textId="77777777" w:rsidR="00881D34" w:rsidRDefault="00881D34" w:rsidP="00881D34">
      <w:pPr>
        <w:pStyle w:val="InfadenActieOmschrijvingscne"/>
      </w:pPr>
    </w:p>
    <w:p w14:paraId="7C8EE3B3" w14:textId="052528DE" w:rsidR="00881D34" w:rsidRDefault="00881D34" w:rsidP="00881D34">
      <w:pPr>
        <w:pStyle w:val="InfadenActieOmschrijvingscne"/>
      </w:pPr>
      <w:r>
        <w:t>Cette clas</w:t>
      </w:r>
      <w:r>
        <w:t xml:space="preserve">se </w:t>
      </w:r>
      <w:r>
        <w:t xml:space="preserve">POSSEDE COMME ATTRIBUT: </w:t>
      </w:r>
    </w:p>
    <w:p w14:paraId="10C24211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VIE</w:t>
      </w:r>
    </w:p>
    <w:p w14:paraId="076D395B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STR | NOM</w:t>
      </w:r>
    </w:p>
    <w:p w14:paraId="1B0CE7F9" w14:textId="310804C8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NIVEAU</w:t>
      </w:r>
    </w:p>
    <w:p w14:paraId="6F41D3A4" w14:textId="10C1D131" w:rsidR="00936F66" w:rsidRDefault="00936F66" w:rsidP="00881D34">
      <w:pPr>
        <w:pStyle w:val="InfadenActieOmschrijvingscne"/>
        <w:numPr>
          <w:ilvl w:val="0"/>
          <w:numId w:val="6"/>
        </w:numPr>
      </w:pPr>
      <w:r>
        <w:t>int | vitesse</w:t>
      </w:r>
    </w:p>
    <w:p w14:paraId="043E0DDC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force_ATTAQUE</w:t>
      </w:r>
    </w:p>
    <w:p w14:paraId="5BA6746E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POSITION | position</w:t>
      </w:r>
    </w:p>
    <w:p w14:paraId="1D912593" w14:textId="2F068743" w:rsidR="00881D34" w:rsidRDefault="00881D34" w:rsidP="00881D34">
      <w:pPr>
        <w:pStyle w:val="InfadenActieOmschrijvingscne"/>
        <w:numPr>
          <w:ilvl w:val="0"/>
          <w:numId w:val="6"/>
        </w:numPr>
      </w:pPr>
      <w:r>
        <w:rPr>
          <w:color w:val="134D00" w:themeColor="accent6" w:themeShade="BF"/>
        </w:rPr>
        <w:t>liste&lt;items&gt; | bonus</w:t>
      </w:r>
    </w:p>
    <w:p w14:paraId="1BCD930E" w14:textId="290A4CF9" w:rsidR="00881D34" w:rsidRPr="00881D34" w:rsidRDefault="00881D34" w:rsidP="00881D34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881D34">
        <w:rPr>
          <w:color w:val="134D00" w:themeColor="accent6" w:themeShade="BF"/>
        </w:rPr>
        <w:t>LISTE&lt;ARMES&gt; | ARMES</w:t>
      </w:r>
    </w:p>
    <w:p w14:paraId="388F3390" w14:textId="77777777" w:rsidR="00881D34" w:rsidRDefault="00881D34" w:rsidP="00881D34">
      <w:pPr>
        <w:pStyle w:val="InfadenActieOmschrijvingscne"/>
      </w:pPr>
      <w:r>
        <w:t xml:space="preserve">ELLE POSSEDE COMME METHODES: </w:t>
      </w:r>
    </w:p>
    <w:p w14:paraId="68B9ECFB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 xml:space="preserve">INT | Augmenter niveau </w:t>
      </w:r>
    </w:p>
    <w:p w14:paraId="3FC558F0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attaque</w:t>
      </w:r>
    </w:p>
    <w:p w14:paraId="10F1BD6A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perdre vie</w:t>
      </w:r>
    </w:p>
    <w:p w14:paraId="4E35B2D3" w14:textId="64A0729F" w:rsidR="00881D34" w:rsidRDefault="00881D34" w:rsidP="00881D34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881D34">
        <w:rPr>
          <w:color w:val="134D00" w:themeColor="accent6" w:themeShade="BF"/>
        </w:rPr>
        <w:t>APPLIQUER BONUS</w:t>
      </w:r>
    </w:p>
    <w:p w14:paraId="71E24FC4" w14:textId="77AA912A" w:rsidR="00881D34" w:rsidRPr="00881D34" w:rsidRDefault="00881D34" w:rsidP="00881D34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>
        <w:rPr>
          <w:color w:val="134D00" w:themeColor="accent6" w:themeShade="BF"/>
        </w:rPr>
        <w:t>CHANGER_ARME</w:t>
      </w:r>
    </w:p>
    <w:p w14:paraId="24FC5743" w14:textId="77777777" w:rsidR="00881D34" w:rsidRDefault="00881D34" w:rsidP="00881D34">
      <w:pPr>
        <w:pStyle w:val="InfadenActieOmschrijvingscne"/>
      </w:pPr>
      <w:r>
        <w:t xml:space="preserve">GETTERS/SETTERS </w:t>
      </w:r>
    </w:p>
    <w:p w14:paraId="7FAC7150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GET_POSITION/ setter_position</w:t>
      </w:r>
    </w:p>
    <w:p w14:paraId="15841150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GET/SET_ vie</w:t>
      </w:r>
    </w:p>
    <w:p w14:paraId="0698D84C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get/set force_attaque</w:t>
      </w:r>
    </w:p>
    <w:p w14:paraId="30AE91DC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get_nom</w:t>
      </w:r>
    </w:p>
    <w:p w14:paraId="5E6F81B8" w14:textId="7C012C7E" w:rsidR="00881D34" w:rsidRPr="00881D34" w:rsidRDefault="00881D34" w:rsidP="00881D34">
      <w:pPr>
        <w:pStyle w:val="InfadenActieOmschrijvingscne"/>
        <w:numPr>
          <w:ilvl w:val="0"/>
          <w:numId w:val="6"/>
        </w:numPr>
      </w:pPr>
      <w:r>
        <w:rPr>
          <w:color w:val="134D00" w:themeColor="accent6" w:themeShade="BF"/>
        </w:rPr>
        <w:t>get_armes</w:t>
      </w:r>
    </w:p>
    <w:p w14:paraId="0028A092" w14:textId="491EDBE7" w:rsidR="00881D34" w:rsidRDefault="00881D34" w:rsidP="00881D34">
      <w:pPr>
        <w:pStyle w:val="InfadenActieOmschrijvingscne"/>
        <w:numPr>
          <w:ilvl w:val="0"/>
          <w:numId w:val="6"/>
        </w:numPr>
      </w:pPr>
      <w:r>
        <w:rPr>
          <w:color w:val="134D00" w:themeColor="accent6" w:themeShade="BF"/>
        </w:rPr>
        <w:t>get_bonus</w:t>
      </w:r>
    </w:p>
    <w:p w14:paraId="1BFE1D88" w14:textId="3EE158BD" w:rsidR="00881D34" w:rsidRDefault="00881D34" w:rsidP="00881D34">
      <w:pPr>
        <w:pStyle w:val="InfadenActieOmschrijvingscne"/>
        <w:numPr>
          <w:ilvl w:val="0"/>
          <w:numId w:val="6"/>
        </w:numPr>
      </w:pPr>
      <w:r>
        <w:rPr>
          <w:color w:val="134D00" w:themeColor="accent6" w:themeShade="BF"/>
        </w:rPr>
        <w:t>set_bonus</w:t>
      </w:r>
    </w:p>
    <w:p w14:paraId="4A9262F1" w14:textId="77777777" w:rsidR="00CD11D8" w:rsidRPr="00CB0671" w:rsidRDefault="00CD11D8" w:rsidP="00860EE4">
      <w:pPr>
        <w:pStyle w:val="InfadenActieOmschrijvingscne"/>
      </w:pPr>
    </w:p>
    <w:p w14:paraId="6CEA9210" w14:textId="77777777" w:rsidR="00CD11D8" w:rsidRPr="00CB0671" w:rsidRDefault="00CD11D8" w:rsidP="00860EE4">
      <w:pPr>
        <w:pStyle w:val="InfadenActieOmschrijvingscne"/>
      </w:pPr>
    </w:p>
    <w:p w14:paraId="7DF259D5" w14:textId="77777777" w:rsidR="00CD11D8" w:rsidRPr="00CB0671" w:rsidRDefault="00CD11D8" w:rsidP="00860EE4">
      <w:pPr>
        <w:pStyle w:val="InfadenActieOmschrijvingscne"/>
      </w:pPr>
    </w:p>
    <w:p w14:paraId="556D417B" w14:textId="77777777" w:rsidR="00CD11D8" w:rsidRPr="00CB0671" w:rsidRDefault="00CD11D8" w:rsidP="00860EE4">
      <w:pPr>
        <w:pStyle w:val="InfadenActieOmschrijvingscne"/>
      </w:pPr>
    </w:p>
    <w:p w14:paraId="5B75E453" w14:textId="77777777" w:rsidR="00CD11D8" w:rsidRPr="00CB0671" w:rsidRDefault="00CD11D8" w:rsidP="00860EE4">
      <w:pPr>
        <w:pStyle w:val="InfadenActieOmschrijvingscne"/>
      </w:pPr>
    </w:p>
    <w:p w14:paraId="1660DDFE" w14:textId="6BD0D9F6" w:rsidR="00881D34" w:rsidRDefault="00881D34" w:rsidP="00881D34">
      <w:pPr>
        <w:pStyle w:val="Einde"/>
      </w:pPr>
      <w:r>
        <w:t xml:space="preserve">CLASSE </w:t>
      </w:r>
      <w:r>
        <w:t>BOSS_MOB</w:t>
      </w:r>
    </w:p>
    <w:p w14:paraId="1D312388" w14:textId="77777777" w:rsidR="00881D34" w:rsidRDefault="00881D34" w:rsidP="00881D34">
      <w:pPr>
        <w:pStyle w:val="Dialoog"/>
      </w:pPr>
    </w:p>
    <w:p w14:paraId="012CCC1C" w14:textId="56E2C20D" w:rsidR="00881D34" w:rsidRDefault="00881D34" w:rsidP="00881D34">
      <w:pPr>
        <w:pStyle w:val="InfadenActieOmschrijvingscne"/>
      </w:pPr>
      <w:r>
        <w:t xml:space="preserve">Cette class est la classe </w:t>
      </w:r>
      <w:r w:rsidR="00936F66">
        <w:t>utilisee afin de mettre en difficulte le joueur lors de ses parties.</w:t>
      </w:r>
    </w:p>
    <w:p w14:paraId="2E9F0E63" w14:textId="77777777" w:rsidR="00881D34" w:rsidRDefault="00881D34" w:rsidP="00881D34">
      <w:pPr>
        <w:pStyle w:val="InfadenActieOmschrijvingscne"/>
      </w:pPr>
    </w:p>
    <w:p w14:paraId="26F7B8FF" w14:textId="77777777" w:rsidR="00881D34" w:rsidRDefault="00881D34" w:rsidP="00881D34">
      <w:pPr>
        <w:pStyle w:val="InfadenActieOmschrijvingscne"/>
      </w:pPr>
      <w:r>
        <w:t xml:space="preserve">Cette class est abstraite. ELLE POSSEDE COMME ATTRIBUT: </w:t>
      </w:r>
    </w:p>
    <w:p w14:paraId="0880C321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VIE</w:t>
      </w:r>
    </w:p>
    <w:p w14:paraId="4ECA7276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STR | NOM</w:t>
      </w:r>
    </w:p>
    <w:p w14:paraId="4795F42B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NIVEAU</w:t>
      </w:r>
    </w:p>
    <w:p w14:paraId="1847FB4E" w14:textId="16AD800B" w:rsidR="00936F66" w:rsidRDefault="00936F66" w:rsidP="00881D34">
      <w:pPr>
        <w:pStyle w:val="InfadenActieOmschrijvingscne"/>
        <w:numPr>
          <w:ilvl w:val="0"/>
          <w:numId w:val="6"/>
        </w:numPr>
      </w:pPr>
      <w:r>
        <w:t>int | vitesse</w:t>
      </w:r>
    </w:p>
    <w:p w14:paraId="75433C08" w14:textId="0283080B" w:rsidR="005C5FA8" w:rsidRPr="005C5FA8" w:rsidRDefault="005C5FA8" w:rsidP="00881D34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5C5FA8">
        <w:rPr>
          <w:color w:val="134D00" w:themeColor="accent6" w:themeShade="BF"/>
        </w:rPr>
        <w:t>BOOLEAN | FURY MODE</w:t>
      </w:r>
    </w:p>
    <w:p w14:paraId="0305DD5B" w14:textId="79F2A0B0" w:rsidR="00936F66" w:rsidRPr="00936F66" w:rsidRDefault="00936F66" w:rsidP="00881D34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936F66">
        <w:rPr>
          <w:color w:val="134D00" w:themeColor="accent6" w:themeShade="BF"/>
        </w:rPr>
        <w:t>int | resistance</w:t>
      </w:r>
    </w:p>
    <w:p w14:paraId="5EC4E8F1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force_ATTAQUE</w:t>
      </w:r>
    </w:p>
    <w:p w14:paraId="43293ECA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POSITION | position</w:t>
      </w:r>
    </w:p>
    <w:p w14:paraId="5B1B8E55" w14:textId="7DD51F8A" w:rsidR="00936F66" w:rsidRPr="00936F66" w:rsidRDefault="00936F66" w:rsidP="00881D34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936F66">
        <w:rPr>
          <w:color w:val="134D00" w:themeColor="accent6" w:themeShade="BF"/>
        </w:rPr>
        <w:t>liste&lt;COORDONEES&gt;deplacement</w:t>
      </w:r>
    </w:p>
    <w:p w14:paraId="205AB209" w14:textId="77777777" w:rsidR="00881D34" w:rsidRDefault="00881D34" w:rsidP="00881D34">
      <w:pPr>
        <w:pStyle w:val="InfadenActieOmschrijvingscne"/>
      </w:pPr>
    </w:p>
    <w:p w14:paraId="526CD743" w14:textId="77777777" w:rsidR="00881D34" w:rsidRDefault="00881D34" w:rsidP="00881D34">
      <w:pPr>
        <w:pStyle w:val="InfadenActieOmschrijvingscne"/>
      </w:pPr>
      <w:r>
        <w:t xml:space="preserve">ELLE POSSEDE COMME METHODES: </w:t>
      </w:r>
    </w:p>
    <w:p w14:paraId="348B16EF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 xml:space="preserve">INT | Augmenter niveau </w:t>
      </w:r>
    </w:p>
    <w:p w14:paraId="56FB9063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attaque</w:t>
      </w:r>
    </w:p>
    <w:p w14:paraId="0BDEFD56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int | perdre vie</w:t>
      </w:r>
    </w:p>
    <w:p w14:paraId="7658E7B8" w14:textId="1068597E" w:rsidR="00936F66" w:rsidRDefault="00936F66" w:rsidP="00881D34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936F66">
        <w:rPr>
          <w:color w:val="134D00" w:themeColor="accent6" w:themeShade="BF"/>
        </w:rPr>
        <w:t>int | reduction de degat</w:t>
      </w:r>
    </w:p>
    <w:p w14:paraId="0AFFD8E5" w14:textId="7D12B1A3" w:rsidR="005C5FA8" w:rsidRPr="005C5FA8" w:rsidRDefault="005C5FA8" w:rsidP="005C5FA8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5C5FA8">
        <w:rPr>
          <w:color w:val="134D00" w:themeColor="accent6" w:themeShade="BF"/>
        </w:rPr>
        <w:t>ACTIVER_FURY_MODE</w:t>
      </w:r>
    </w:p>
    <w:p w14:paraId="793C2050" w14:textId="77777777" w:rsidR="00936F66" w:rsidRPr="00936F66" w:rsidRDefault="00936F66" w:rsidP="00936F66">
      <w:pPr>
        <w:pStyle w:val="InfadenActieOmschrijvingscne"/>
        <w:ind w:left="1155"/>
        <w:rPr>
          <w:color w:val="134D00" w:themeColor="accent6" w:themeShade="BF"/>
        </w:rPr>
      </w:pPr>
    </w:p>
    <w:p w14:paraId="04A977C8" w14:textId="77777777" w:rsidR="00881D34" w:rsidRDefault="00881D34" w:rsidP="00881D34">
      <w:pPr>
        <w:pStyle w:val="InfadenActieOmschrijvingscne"/>
      </w:pPr>
      <w:r>
        <w:t xml:space="preserve">GETTERS/SETTERS </w:t>
      </w:r>
    </w:p>
    <w:p w14:paraId="7464D539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GET_POSITION/ setter_position</w:t>
      </w:r>
    </w:p>
    <w:p w14:paraId="5B54D3EE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GET/SET_ vie</w:t>
      </w:r>
    </w:p>
    <w:p w14:paraId="605344C6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get/set force_attaque</w:t>
      </w:r>
    </w:p>
    <w:p w14:paraId="75824EAC" w14:textId="77777777" w:rsidR="00881D34" w:rsidRDefault="00881D34" w:rsidP="00881D34">
      <w:pPr>
        <w:pStyle w:val="InfadenActieOmschrijvingscne"/>
        <w:numPr>
          <w:ilvl w:val="0"/>
          <w:numId w:val="6"/>
        </w:numPr>
      </w:pPr>
      <w:r>
        <w:t>get_nom</w:t>
      </w:r>
    </w:p>
    <w:p w14:paraId="1D967F8E" w14:textId="209E4D5D" w:rsidR="00936F66" w:rsidRDefault="00936F66" w:rsidP="00881D34">
      <w:pPr>
        <w:pStyle w:val="InfadenActieOmschrijvingscne"/>
        <w:numPr>
          <w:ilvl w:val="0"/>
          <w:numId w:val="6"/>
        </w:numPr>
      </w:pPr>
      <w:r>
        <w:t>get/set resistances</w:t>
      </w:r>
    </w:p>
    <w:p w14:paraId="5B44CCB1" w14:textId="0070706E" w:rsidR="00936F66" w:rsidRDefault="00936F66" w:rsidP="005C5FA8">
      <w:pPr>
        <w:pStyle w:val="Einde"/>
        <w:ind w:left="2376" w:firstLine="792"/>
        <w:jc w:val="left"/>
      </w:pPr>
      <w:r>
        <w:lastRenderedPageBreak/>
        <w:t xml:space="preserve">CLASSE </w:t>
      </w:r>
      <w:r>
        <w:t>mini_mob</w:t>
      </w:r>
    </w:p>
    <w:p w14:paraId="796D807C" w14:textId="77777777" w:rsidR="00936F66" w:rsidRDefault="00936F66" w:rsidP="00936F66">
      <w:pPr>
        <w:pStyle w:val="Dialoog"/>
      </w:pPr>
    </w:p>
    <w:p w14:paraId="78E6FB3F" w14:textId="68EDAB7B" w:rsidR="00936F66" w:rsidRDefault="00936F66" w:rsidP="00936F66">
      <w:pPr>
        <w:pStyle w:val="InfadenActieOmschrijvingscne"/>
      </w:pPr>
      <w:r>
        <w:t>Cette class est la classe utilisee afin de mettre en difficulte le joueur lors de ses parties.</w:t>
      </w:r>
      <w:r w:rsidR="005C5FA8">
        <w:t xml:space="preserve"> ELLE HERITE DE SA CLASSE MERE NOMMEE BOSS_MOB</w:t>
      </w:r>
    </w:p>
    <w:p w14:paraId="504196CC" w14:textId="77777777" w:rsidR="00936F66" w:rsidRDefault="00936F66" w:rsidP="00936F66">
      <w:pPr>
        <w:pStyle w:val="InfadenActieOmschrijvingscne"/>
      </w:pPr>
    </w:p>
    <w:p w14:paraId="7F42F423" w14:textId="00D87CCE" w:rsidR="00936F66" w:rsidRDefault="00936F66" w:rsidP="00936F66">
      <w:pPr>
        <w:pStyle w:val="InfadenActieOmschrijvingscne"/>
      </w:pPr>
      <w:r>
        <w:t xml:space="preserve">Cette class ELLE POSSEDE COMME ATTRIBUT: </w:t>
      </w:r>
    </w:p>
    <w:p w14:paraId="469CCF5C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INT | VIE</w:t>
      </w:r>
    </w:p>
    <w:p w14:paraId="08CBE4F3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STR | NOM</w:t>
      </w:r>
    </w:p>
    <w:p w14:paraId="111B00AB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INT | NIVEAU</w:t>
      </w:r>
    </w:p>
    <w:p w14:paraId="53F5510C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int | vitesse</w:t>
      </w:r>
    </w:p>
    <w:p w14:paraId="05332AA8" w14:textId="77777777" w:rsidR="00936F66" w:rsidRPr="00936F66" w:rsidRDefault="00936F66" w:rsidP="00936F66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936F66">
        <w:rPr>
          <w:color w:val="134D00" w:themeColor="accent6" w:themeShade="BF"/>
        </w:rPr>
        <w:t>int | resistance</w:t>
      </w:r>
    </w:p>
    <w:p w14:paraId="16F814B9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int | force_ATTAQUE</w:t>
      </w:r>
    </w:p>
    <w:p w14:paraId="463FBEB2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POSITION | position</w:t>
      </w:r>
    </w:p>
    <w:p w14:paraId="16838311" w14:textId="77777777" w:rsidR="00936F66" w:rsidRPr="00936F66" w:rsidRDefault="00936F66" w:rsidP="00936F66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936F66">
        <w:rPr>
          <w:color w:val="134D00" w:themeColor="accent6" w:themeShade="BF"/>
        </w:rPr>
        <w:t>liste&lt;COORDONEES&gt;deplacement</w:t>
      </w:r>
    </w:p>
    <w:p w14:paraId="4E47D2D4" w14:textId="77777777" w:rsidR="00936F66" w:rsidRDefault="00936F66" w:rsidP="00936F66">
      <w:pPr>
        <w:pStyle w:val="InfadenActieOmschrijvingscne"/>
      </w:pPr>
    </w:p>
    <w:p w14:paraId="346FFCF0" w14:textId="77777777" w:rsidR="00936F66" w:rsidRDefault="00936F66" w:rsidP="00936F66">
      <w:pPr>
        <w:pStyle w:val="InfadenActieOmschrijvingscne"/>
      </w:pPr>
      <w:r>
        <w:t xml:space="preserve">ELLE POSSEDE COMME METHODES: </w:t>
      </w:r>
    </w:p>
    <w:p w14:paraId="47474892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 xml:space="preserve">INT | Augmenter niveau </w:t>
      </w:r>
    </w:p>
    <w:p w14:paraId="14B7EA86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int | attaque</w:t>
      </w:r>
    </w:p>
    <w:p w14:paraId="6EACD637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int | perdre vie</w:t>
      </w:r>
    </w:p>
    <w:p w14:paraId="77A2FD61" w14:textId="77777777" w:rsidR="00936F66" w:rsidRDefault="00936F66" w:rsidP="00936F66">
      <w:pPr>
        <w:pStyle w:val="InfadenActieOmschrijvingscne"/>
        <w:numPr>
          <w:ilvl w:val="0"/>
          <w:numId w:val="6"/>
        </w:numPr>
        <w:rPr>
          <w:color w:val="134D00" w:themeColor="accent6" w:themeShade="BF"/>
        </w:rPr>
      </w:pPr>
      <w:r w:rsidRPr="00936F66">
        <w:rPr>
          <w:color w:val="134D00" w:themeColor="accent6" w:themeShade="BF"/>
        </w:rPr>
        <w:t>int | reduction de degat</w:t>
      </w:r>
    </w:p>
    <w:p w14:paraId="42DF66C0" w14:textId="77777777" w:rsidR="00936F66" w:rsidRPr="00936F66" w:rsidRDefault="00936F66" w:rsidP="00936F66">
      <w:pPr>
        <w:pStyle w:val="InfadenActieOmschrijvingscne"/>
        <w:ind w:left="1155"/>
        <w:rPr>
          <w:color w:val="134D00" w:themeColor="accent6" w:themeShade="BF"/>
        </w:rPr>
      </w:pPr>
    </w:p>
    <w:p w14:paraId="0F75BEFA" w14:textId="77777777" w:rsidR="00936F66" w:rsidRDefault="00936F66" w:rsidP="00936F66">
      <w:pPr>
        <w:pStyle w:val="InfadenActieOmschrijvingscne"/>
      </w:pPr>
      <w:r>
        <w:t xml:space="preserve">GETTERS/SETTERS </w:t>
      </w:r>
    </w:p>
    <w:p w14:paraId="332C2D86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GET_POSITION/ setter_position</w:t>
      </w:r>
    </w:p>
    <w:p w14:paraId="40DB4A11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GET/SET_ vie</w:t>
      </w:r>
    </w:p>
    <w:p w14:paraId="37B54698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get/set force_attaque</w:t>
      </w:r>
    </w:p>
    <w:p w14:paraId="4061F595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get_nom</w:t>
      </w:r>
    </w:p>
    <w:p w14:paraId="09173018" w14:textId="77777777" w:rsidR="00936F66" w:rsidRDefault="00936F66" w:rsidP="00936F66">
      <w:pPr>
        <w:pStyle w:val="InfadenActieOmschrijvingscne"/>
        <w:numPr>
          <w:ilvl w:val="0"/>
          <w:numId w:val="6"/>
        </w:numPr>
      </w:pPr>
      <w:r>
        <w:t>get/set resistances</w:t>
      </w:r>
    </w:p>
    <w:p w14:paraId="7B7863F8" w14:textId="77777777" w:rsidR="00CD11D8" w:rsidRPr="00CB0671" w:rsidRDefault="00CD11D8" w:rsidP="00860EE4">
      <w:pPr>
        <w:pStyle w:val="InfadenActieOmschrijvingscne"/>
      </w:pPr>
    </w:p>
    <w:p w14:paraId="54A02531" w14:textId="77777777" w:rsidR="00CD11D8" w:rsidRPr="00CB0671" w:rsidRDefault="00CD11D8" w:rsidP="00860EE4">
      <w:pPr>
        <w:pStyle w:val="InfadenActieOmschrijvingscne"/>
      </w:pPr>
    </w:p>
    <w:p w14:paraId="1EBFABA2" w14:textId="77777777" w:rsidR="00CD11D8" w:rsidRPr="00CB0671" w:rsidRDefault="00CD11D8" w:rsidP="00860EE4">
      <w:pPr>
        <w:pStyle w:val="InfadenActieOmschrijvingscne"/>
      </w:pPr>
    </w:p>
    <w:p w14:paraId="3A282FBB" w14:textId="77777777" w:rsidR="00CD11D8" w:rsidRPr="00CB0671" w:rsidRDefault="00CD11D8" w:rsidP="00860EE4">
      <w:pPr>
        <w:pStyle w:val="InfadenActieOmschrijvingscne"/>
      </w:pPr>
    </w:p>
    <w:p w14:paraId="6FED2122" w14:textId="77777777" w:rsidR="00F34754" w:rsidRPr="00CB0671" w:rsidRDefault="00F34754" w:rsidP="00860EE4">
      <w:pPr>
        <w:pStyle w:val="InfadenActieOmschrijvingscne"/>
        <w:sectPr w:rsidR="00F34754" w:rsidRPr="00CB0671" w:rsidSect="00080A86">
          <w:pgSz w:w="11906" w:h="16838" w:code="9"/>
          <w:pgMar w:top="525" w:right="1440" w:bottom="960" w:left="1440" w:header="720" w:footer="720" w:gutter="0"/>
          <w:cols w:space="720"/>
          <w:titlePg/>
          <w:docGrid w:linePitch="360" w:charSpace="4096"/>
        </w:sectPr>
      </w:pPr>
    </w:p>
    <w:p w14:paraId="13272983" w14:textId="761C5280" w:rsidR="00B86A45" w:rsidRPr="00CB0671" w:rsidRDefault="00B86A45" w:rsidP="006359BE">
      <w:pPr>
        <w:pStyle w:val="Tiptekst"/>
        <w:spacing w:line="240" w:lineRule="auto"/>
      </w:pPr>
    </w:p>
    <w:sectPr w:rsidR="00B86A45" w:rsidRPr="00CB0671" w:rsidSect="00CB0671">
      <w:pgSz w:w="11906" w:h="16838" w:code="9"/>
      <w:pgMar w:top="1272" w:right="1440" w:bottom="720" w:left="1440" w:header="720" w:footer="720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C6BB8" w14:textId="77777777" w:rsidR="00165535" w:rsidRDefault="00165535">
      <w:pPr>
        <w:spacing w:after="0" w:line="240" w:lineRule="auto"/>
      </w:pPr>
      <w:r>
        <w:separator/>
      </w:r>
    </w:p>
  </w:endnote>
  <w:endnote w:type="continuationSeparator" w:id="0">
    <w:p w14:paraId="20A2E8E2" w14:textId="77777777" w:rsidR="00165535" w:rsidRDefault="0016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526">
    <w:altName w:val="Calibri"/>
    <w:charset w:val="01"/>
    <w:family w:val="auto"/>
    <w:pitch w:val="variable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B000D" w14:textId="77777777" w:rsidR="00165535" w:rsidRDefault="00165535">
      <w:pPr>
        <w:spacing w:after="0" w:line="240" w:lineRule="auto"/>
      </w:pPr>
      <w:r>
        <w:separator/>
      </w:r>
    </w:p>
  </w:footnote>
  <w:footnote w:type="continuationSeparator" w:id="0">
    <w:p w14:paraId="111F1E62" w14:textId="77777777" w:rsidR="00165535" w:rsidRDefault="00165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FAC1D" w14:textId="77777777" w:rsidR="00B86A45" w:rsidRDefault="00B86A45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C5256E4"/>
    <w:multiLevelType w:val="hybridMultilevel"/>
    <w:tmpl w:val="4E9AD754"/>
    <w:lvl w:ilvl="0" w:tplc="088E6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465A4"/>
      </w:rPr>
    </w:lvl>
    <w:lvl w:ilvl="1" w:tplc="9BE8B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6142"/>
    <w:multiLevelType w:val="hybridMultilevel"/>
    <w:tmpl w:val="01AC61A6"/>
    <w:lvl w:ilvl="0" w:tplc="928EB5B8">
      <w:numFmt w:val="bullet"/>
      <w:lvlText w:val="-"/>
      <w:lvlJc w:val="left"/>
      <w:pPr>
        <w:ind w:left="1155" w:hanging="360"/>
      </w:pPr>
      <w:rPr>
        <w:rFonts w:ascii="Courier New" w:eastAsiaTheme="minorEastAsia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4AB66A52"/>
    <w:multiLevelType w:val="multilevel"/>
    <w:tmpl w:val="864A385A"/>
    <w:lvl w:ilvl="0">
      <w:start w:val="1"/>
      <w:numFmt w:val="bullet"/>
      <w:pStyle w:val="Tiptekstopsommingsteken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Tiptekstopsommingsteken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78247">
    <w:abstractNumId w:val="0"/>
  </w:num>
  <w:num w:numId="2" w16cid:durableId="1532838632">
    <w:abstractNumId w:val="1"/>
  </w:num>
  <w:num w:numId="3" w16cid:durableId="671686464">
    <w:abstractNumId w:val="2"/>
  </w:num>
  <w:num w:numId="4" w16cid:durableId="1132362240">
    <w:abstractNumId w:val="4"/>
  </w:num>
  <w:num w:numId="5" w16cid:durableId="2076194793">
    <w:abstractNumId w:val="4"/>
    <w:lvlOverride w:ilvl="0">
      <w:lvl w:ilvl="0">
        <w:start w:val="1"/>
        <w:numFmt w:val="bullet"/>
        <w:pStyle w:val="Tiptekstopsommingsteken"/>
        <w:lvlText w:val=""/>
        <w:lvlJc w:val="left"/>
        <w:pPr>
          <w:ind w:left="360" w:hanging="360"/>
        </w:pPr>
        <w:rPr>
          <w:rFonts w:ascii="Symbol" w:hAnsi="Symbol" w:hint="default"/>
          <w:color w:val="3465A4"/>
        </w:rPr>
      </w:lvl>
    </w:lvlOverride>
    <w:lvlOverride w:ilvl="1">
      <w:lvl w:ilvl="1">
        <w:start w:val="1"/>
        <w:numFmt w:val="bullet"/>
        <w:pStyle w:val="Tiptekstopsommingsteken2"/>
        <w:lvlText w:val="o"/>
        <w:lvlJc w:val="left"/>
        <w:pPr>
          <w:ind w:left="108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 w16cid:durableId="1758020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92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1A"/>
    <w:rsid w:val="0003322B"/>
    <w:rsid w:val="000707D0"/>
    <w:rsid w:val="00080A86"/>
    <w:rsid w:val="00085686"/>
    <w:rsid w:val="00095EE2"/>
    <w:rsid w:val="000B3D74"/>
    <w:rsid w:val="000D2C23"/>
    <w:rsid w:val="00100F98"/>
    <w:rsid w:val="00123AF9"/>
    <w:rsid w:val="00150DD9"/>
    <w:rsid w:val="00165535"/>
    <w:rsid w:val="001E5E0C"/>
    <w:rsid w:val="001F17DD"/>
    <w:rsid w:val="002378FE"/>
    <w:rsid w:val="00241773"/>
    <w:rsid w:val="002535A9"/>
    <w:rsid w:val="002548BC"/>
    <w:rsid w:val="00261959"/>
    <w:rsid w:val="0027009C"/>
    <w:rsid w:val="0029441C"/>
    <w:rsid w:val="002A74C3"/>
    <w:rsid w:val="0030131E"/>
    <w:rsid w:val="00320C7E"/>
    <w:rsid w:val="00343C1A"/>
    <w:rsid w:val="00347173"/>
    <w:rsid w:val="0036479C"/>
    <w:rsid w:val="003654FD"/>
    <w:rsid w:val="003B2EB2"/>
    <w:rsid w:val="003B5148"/>
    <w:rsid w:val="003E3E0C"/>
    <w:rsid w:val="004155AE"/>
    <w:rsid w:val="004251A7"/>
    <w:rsid w:val="00427907"/>
    <w:rsid w:val="00456DDA"/>
    <w:rsid w:val="004C779C"/>
    <w:rsid w:val="004D6F81"/>
    <w:rsid w:val="004E606F"/>
    <w:rsid w:val="00564BA4"/>
    <w:rsid w:val="005670ED"/>
    <w:rsid w:val="0057681E"/>
    <w:rsid w:val="005A0711"/>
    <w:rsid w:val="005C4ED4"/>
    <w:rsid w:val="005C5FA8"/>
    <w:rsid w:val="005F3841"/>
    <w:rsid w:val="00606E66"/>
    <w:rsid w:val="00607280"/>
    <w:rsid w:val="006176FE"/>
    <w:rsid w:val="00630CBF"/>
    <w:rsid w:val="006359BE"/>
    <w:rsid w:val="00641FB4"/>
    <w:rsid w:val="00680E13"/>
    <w:rsid w:val="006A4086"/>
    <w:rsid w:val="007225A9"/>
    <w:rsid w:val="00742B55"/>
    <w:rsid w:val="00762254"/>
    <w:rsid w:val="00763777"/>
    <w:rsid w:val="00776D91"/>
    <w:rsid w:val="007822EC"/>
    <w:rsid w:val="00791C49"/>
    <w:rsid w:val="00801596"/>
    <w:rsid w:val="00820810"/>
    <w:rsid w:val="00834D89"/>
    <w:rsid w:val="00837893"/>
    <w:rsid w:val="00845FF0"/>
    <w:rsid w:val="00860EE4"/>
    <w:rsid w:val="00881D34"/>
    <w:rsid w:val="0088589B"/>
    <w:rsid w:val="008A198B"/>
    <w:rsid w:val="008A2697"/>
    <w:rsid w:val="008C73DD"/>
    <w:rsid w:val="00930143"/>
    <w:rsid w:val="00936F66"/>
    <w:rsid w:val="00940596"/>
    <w:rsid w:val="00957051"/>
    <w:rsid w:val="009C60BD"/>
    <w:rsid w:val="00A21DFC"/>
    <w:rsid w:val="00A707C6"/>
    <w:rsid w:val="00A71578"/>
    <w:rsid w:val="00A92411"/>
    <w:rsid w:val="00A96139"/>
    <w:rsid w:val="00AC6B81"/>
    <w:rsid w:val="00B30B08"/>
    <w:rsid w:val="00B86A45"/>
    <w:rsid w:val="00BA7C56"/>
    <w:rsid w:val="00BC403E"/>
    <w:rsid w:val="00BC4AD5"/>
    <w:rsid w:val="00BF0898"/>
    <w:rsid w:val="00C267AC"/>
    <w:rsid w:val="00C30400"/>
    <w:rsid w:val="00C73EE2"/>
    <w:rsid w:val="00C85EDD"/>
    <w:rsid w:val="00CB0671"/>
    <w:rsid w:val="00CB61D9"/>
    <w:rsid w:val="00CC177D"/>
    <w:rsid w:val="00CD11D8"/>
    <w:rsid w:val="00CD15FE"/>
    <w:rsid w:val="00CD6C1E"/>
    <w:rsid w:val="00CD7815"/>
    <w:rsid w:val="00CF4684"/>
    <w:rsid w:val="00D009B2"/>
    <w:rsid w:val="00D12B04"/>
    <w:rsid w:val="00D3255E"/>
    <w:rsid w:val="00D744D3"/>
    <w:rsid w:val="00D84C2A"/>
    <w:rsid w:val="00D957C3"/>
    <w:rsid w:val="00DE5E6B"/>
    <w:rsid w:val="00E1094B"/>
    <w:rsid w:val="00E13FA8"/>
    <w:rsid w:val="00E4315F"/>
    <w:rsid w:val="00E50012"/>
    <w:rsid w:val="00F1269F"/>
    <w:rsid w:val="00F25817"/>
    <w:rsid w:val="00F34754"/>
    <w:rsid w:val="00F85A45"/>
    <w:rsid w:val="00F953B6"/>
    <w:rsid w:val="00FB3970"/>
    <w:rsid w:val="00FD6C53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90E5D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4"/>
        <w:szCs w:val="24"/>
        <w:lang w:val="nl-NL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34754"/>
  </w:style>
  <w:style w:type="paragraph" w:styleId="Titre1">
    <w:name w:val="heading 1"/>
    <w:basedOn w:val="Normal"/>
    <w:next w:val="Normal"/>
    <w:qFormat/>
    <w:rsid w:val="00100F98"/>
    <w:pPr>
      <w:spacing w:line="480" w:lineRule="auto"/>
      <w:ind w:firstLine="720"/>
      <w:jc w:val="center"/>
      <w:outlineLvl w:val="0"/>
    </w:pPr>
    <w:rPr>
      <w:rFonts w:ascii="Calibri" w:hAnsi="Calibri" w:cs="Courier"/>
      <w:b/>
      <w:bCs/>
      <w:color w:val="3465A4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ont526" w:hAnsi="Calibri Light" w:cs="font526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54FD"/>
    <w:pPr>
      <w:spacing w:before="2160"/>
      <w:jc w:val="center"/>
    </w:pPr>
    <w:rPr>
      <w:rFonts w:asciiTheme="majorHAnsi" w:eastAsiaTheme="majorEastAsia" w:hAnsiTheme="majorHAnsi" w:cstheme="majorBidi"/>
      <w:caps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4FD"/>
    <w:rPr>
      <w:rFonts w:asciiTheme="majorHAnsi" w:eastAsiaTheme="majorEastAsia" w:hAnsiTheme="majorHAnsi" w:cstheme="majorBidi"/>
      <w:caps/>
      <w:spacing w:val="-10"/>
      <w:kern w:val="28"/>
      <w:sz w:val="24"/>
      <w:szCs w:val="56"/>
    </w:rPr>
  </w:style>
  <w:style w:type="paragraph" w:customStyle="1" w:styleId="Tiptekstopsommingsteken">
    <w:name w:val="Tiptekst opsommingsteken"/>
    <w:basedOn w:val="Normal"/>
    <w:qFormat/>
    <w:rsid w:val="00860EE4"/>
    <w:pPr>
      <w:numPr>
        <w:numId w:val="4"/>
      </w:numPr>
      <w:spacing w:after="120"/>
    </w:pPr>
    <w:rPr>
      <w:rFonts w:ascii="Calibri" w:hAnsi="Calibri"/>
      <w:color w:val="3465A4"/>
    </w:rPr>
  </w:style>
  <w:style w:type="paragraph" w:customStyle="1" w:styleId="Auteur">
    <w:name w:val="Auteur"/>
    <w:basedOn w:val="Normal"/>
    <w:qFormat/>
    <w:rsid w:val="00FB3970"/>
    <w:pPr>
      <w:spacing w:before="120" w:after="120"/>
    </w:pPr>
    <w:rPr>
      <w:rFonts w:ascii="Franklin Gothic Demi" w:hAnsi="Franklin Gothic Demi" w:cs="Courier"/>
      <w:b/>
      <w:caps/>
      <w:spacing w:val="10"/>
      <w:sz w:val="40"/>
    </w:rPr>
  </w:style>
  <w:style w:type="paragraph" w:customStyle="1" w:styleId="Tiptekst">
    <w:name w:val="Tiptekst"/>
    <w:basedOn w:val="Normal"/>
    <w:qFormat/>
    <w:rsid w:val="006176FE"/>
    <w:pPr>
      <w:spacing w:after="0"/>
    </w:pPr>
    <w:rPr>
      <w:rFonts w:ascii="Calibri" w:hAnsi="Calibri"/>
      <w:color w:val="3465A4"/>
    </w:rPr>
  </w:style>
  <w:style w:type="paragraph" w:customStyle="1" w:styleId="InfadenActieOmschrijvingscne">
    <w:name w:val="Infaden/Actie/Omschrijving scène"/>
    <w:basedOn w:val="Normal"/>
    <w:qFormat/>
    <w:rsid w:val="00CB61D9"/>
    <w:pPr>
      <w:spacing w:line="276" w:lineRule="auto"/>
    </w:pPr>
    <w:rPr>
      <w:caps/>
    </w:rPr>
  </w:style>
  <w:style w:type="paragraph" w:customStyle="1" w:styleId="Bedrijfsgegevens">
    <w:name w:val="Bedrijfsgegevens"/>
    <w:basedOn w:val="Normal"/>
    <w:qFormat/>
    <w:rsid w:val="00F34754"/>
    <w:pPr>
      <w:snapToGrid w:val="0"/>
      <w:spacing w:after="120" w:line="240" w:lineRule="auto"/>
      <w:ind w:left="4032"/>
    </w:pPr>
    <w:rPr>
      <w:rFonts w:ascii="Franklin Gothic Medium" w:hAnsi="Franklin Gothic Medium" w:cs="Courier"/>
      <w:color w:val="000000" w:themeColor="text1"/>
      <w:spacing w:val="6"/>
      <w:sz w:val="22"/>
    </w:rPr>
  </w:style>
  <w:style w:type="paragraph" w:customStyle="1" w:styleId="Naampersonage">
    <w:name w:val="Naam personage"/>
    <w:basedOn w:val="Titre1"/>
    <w:qFormat/>
    <w:rsid w:val="00100F98"/>
    <w:pPr>
      <w:spacing w:before="120" w:line="252" w:lineRule="auto"/>
      <w:ind w:left="2880" w:firstLine="0"/>
      <w:jc w:val="left"/>
    </w:pPr>
    <w:rPr>
      <w:rFonts w:asciiTheme="minorHAnsi" w:hAnsiTheme="minorHAnsi"/>
      <w:b w:val="0"/>
      <w:caps/>
      <w:color w:val="000000"/>
    </w:rPr>
  </w:style>
  <w:style w:type="paragraph" w:customStyle="1" w:styleId="Dialoog">
    <w:name w:val="Dialoog"/>
    <w:basedOn w:val="Normal"/>
    <w:qFormat/>
    <w:rsid w:val="00123AF9"/>
    <w:pPr>
      <w:ind w:left="1440" w:right="2880"/>
    </w:pPr>
    <w:rPr>
      <w:rFonts w:cs="Courier"/>
      <w:color w:val="000000"/>
    </w:rPr>
  </w:style>
  <w:style w:type="paragraph" w:customStyle="1" w:styleId="Introductiepersonage">
    <w:name w:val="Introductie personage"/>
    <w:basedOn w:val="Normal"/>
    <w:qFormat/>
    <w:rsid w:val="008A198B"/>
    <w:rPr>
      <w:rFonts w:cs="Courier"/>
    </w:rPr>
  </w:style>
  <w:style w:type="paragraph" w:customStyle="1" w:styleId="Overgang">
    <w:name w:val="Overgang"/>
    <w:basedOn w:val="Normal"/>
    <w:qFormat/>
    <w:rsid w:val="008A198B"/>
    <w:pPr>
      <w:jc w:val="right"/>
    </w:pPr>
    <w:rPr>
      <w:rFonts w:cs="Courier"/>
      <w:color w:val="000000"/>
    </w:rPr>
  </w:style>
  <w:style w:type="character" w:styleId="Titredulivre">
    <w:name w:val="Book Title"/>
    <w:basedOn w:val="Policepardfaut"/>
    <w:semiHidden/>
    <w:qFormat/>
    <w:rPr>
      <w:b/>
      <w:bCs/>
      <w:i/>
      <w:iCs/>
      <w:spacing w:val="5"/>
    </w:rPr>
  </w:style>
  <w:style w:type="character" w:styleId="Rfrencelgre">
    <w:name w:val="Subtle Reference"/>
    <w:basedOn w:val="Policepardfaut"/>
    <w:semiHidden/>
    <w:qFormat/>
    <w:rPr>
      <w:smallCaps/>
      <w:color w:val="5A5A5A"/>
    </w:rPr>
  </w:style>
  <w:style w:type="character" w:styleId="lev">
    <w:name w:val="Strong"/>
    <w:basedOn w:val="Policepardfaut"/>
    <w:semiHidden/>
    <w:qFormat/>
    <w:rPr>
      <w:b/>
      <w:bCs/>
    </w:rPr>
  </w:style>
  <w:style w:type="paragraph" w:customStyle="1" w:styleId="MEER">
    <w:name w:val="MEER"/>
    <w:basedOn w:val="Normal"/>
    <w:qFormat/>
    <w:rsid w:val="00100F98"/>
    <w:pPr>
      <w:jc w:val="center"/>
    </w:pPr>
    <w:rPr>
      <w:caps/>
    </w:rPr>
  </w:style>
  <w:style w:type="paragraph" w:customStyle="1" w:styleId="Outfaden">
    <w:name w:val="Outfaden"/>
    <w:basedOn w:val="Normal"/>
    <w:qFormat/>
    <w:rsid w:val="00100F98"/>
    <w:pPr>
      <w:jc w:val="right"/>
    </w:pPr>
    <w:rPr>
      <w:rFonts w:ascii="Courier" w:hAnsi="Courier" w:cs="Courier"/>
      <w:caps/>
    </w:rPr>
  </w:style>
  <w:style w:type="paragraph" w:customStyle="1" w:styleId="Einde">
    <w:name w:val="Einde"/>
    <w:basedOn w:val="Onderbrekingvanscne"/>
    <w:qFormat/>
    <w:rsid w:val="00C267AC"/>
    <w:pPr>
      <w:spacing w:before="1200" w:after="0" w:line="240" w:lineRule="auto"/>
    </w:pPr>
    <w:rPr>
      <w:rFonts w:asciiTheme="minorHAnsi" w:hAnsiTheme="minorHAnsi" w:cs="Courier"/>
      <w:caps/>
      <w:u w:val="single"/>
    </w:rPr>
  </w:style>
  <w:style w:type="paragraph" w:customStyle="1" w:styleId="Tiptekstopsommingsteken2">
    <w:name w:val="Tiptekst opsommingsteken 2"/>
    <w:basedOn w:val="Tiptekstopsommingsteken"/>
    <w:qFormat/>
    <w:rsid w:val="00CC177D"/>
    <w:pPr>
      <w:numPr>
        <w:ilvl w:val="1"/>
      </w:numPr>
    </w:pPr>
  </w:style>
  <w:style w:type="character" w:customStyle="1" w:styleId="Adresgegevens">
    <w:name w:val="Adresgegevens"/>
    <w:basedOn w:val="Policepardfaut"/>
    <w:semiHidden/>
    <w:rPr>
      <w:rFonts w:ascii="Times New Roman" w:hAnsi="Times New Roman" w:cs="Times New Roman"/>
      <w:sz w:val="24"/>
    </w:rPr>
  </w:style>
  <w:style w:type="character" w:styleId="Numrodeligne">
    <w:name w:val="line number"/>
    <w:semiHidden/>
  </w:style>
  <w:style w:type="paragraph" w:customStyle="1" w:styleId="Kop">
    <w:name w:val="Kop"/>
    <w:basedOn w:val="Normal"/>
    <w:next w:val="Corpsdetexte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semiHidden/>
    <w:pPr>
      <w:spacing w:after="140" w:line="276" w:lineRule="auto"/>
    </w:pPr>
  </w:style>
  <w:style w:type="paragraph" w:styleId="Liste">
    <w:name w:val="List"/>
    <w:basedOn w:val="Corpsdetexte"/>
    <w:semiHidden/>
    <w:rPr>
      <w:rFonts w:cs="Arial Unicode MS"/>
    </w:rPr>
  </w:style>
  <w:style w:type="paragraph" w:styleId="Lgende">
    <w:name w:val="caption"/>
    <w:basedOn w:val="Normal"/>
    <w:semiHidden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semiHidden/>
    <w:pPr>
      <w:suppressLineNumbers/>
    </w:pPr>
    <w:rPr>
      <w:rFonts w:cs="Arial Unicode MS"/>
    </w:rPr>
  </w:style>
  <w:style w:type="paragraph" w:styleId="En-tte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Onderbrekingvanscne">
    <w:name w:val="Onderbreking van scène:"/>
    <w:basedOn w:val="Normal"/>
    <w:semiHidden/>
    <w:pPr>
      <w:spacing w:line="480" w:lineRule="auto"/>
      <w:jc w:val="center"/>
    </w:pPr>
    <w:rPr>
      <w:rFonts w:ascii="Times New Roman" w:hAnsi="Times New Roman"/>
    </w:rPr>
  </w:style>
  <w:style w:type="paragraph" w:customStyle="1" w:styleId="Nieuwetekst">
    <w:name w:val="Nieuwe tekst"/>
    <w:basedOn w:val="Normal"/>
    <w:semiHidden/>
    <w:pPr>
      <w:spacing w:line="480" w:lineRule="auto"/>
      <w:ind w:firstLine="720"/>
    </w:pPr>
    <w:rPr>
      <w:rFonts w:ascii="Times New Roman" w:hAnsi="Times New Roman"/>
    </w:rPr>
  </w:style>
  <w:style w:type="paragraph" w:styleId="Sous-titre">
    <w:name w:val="Subtitle"/>
    <w:basedOn w:val="Normal"/>
    <w:next w:val="Normal"/>
    <w:qFormat/>
    <w:rsid w:val="000707D0"/>
    <w:pPr>
      <w:spacing w:after="0" w:line="240" w:lineRule="auto"/>
    </w:pPr>
    <w:rPr>
      <w:rFonts w:ascii="Franklin Gothic Book" w:hAnsi="Franklin Gothic Book" w:cs="Courier"/>
      <w:b/>
      <w:spacing w:val="6"/>
      <w:sz w:val="28"/>
    </w:rPr>
  </w:style>
  <w:style w:type="paragraph" w:customStyle="1" w:styleId="Horizontalelijn">
    <w:name w:val="Horizontale lijn"/>
    <w:basedOn w:val="Normal"/>
    <w:next w:val="Corpsdetexte"/>
    <w:semiHidden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3EE2"/>
    <w:rPr>
      <w:rFonts w:ascii="Segoe UI" w:eastAsia="Calibr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Textedelespacerserv">
    <w:name w:val="Placeholder Text"/>
    <w:basedOn w:val="Policepardfaut"/>
    <w:rsid w:val="00564BA4"/>
    <w:rPr>
      <w:color w:val="808080"/>
    </w:rPr>
  </w:style>
  <w:style w:type="paragraph" w:customStyle="1" w:styleId="Omslagtitel">
    <w:name w:val="Omslagtitel"/>
    <w:basedOn w:val="Normal"/>
    <w:qFormat/>
    <w:rsid w:val="00C30400"/>
    <w:pPr>
      <w:spacing w:after="0" w:line="204" w:lineRule="auto"/>
    </w:pPr>
    <w:rPr>
      <w:rFonts w:ascii="Franklin Gothic Demi" w:hAnsi="Franklin Gothic Demi"/>
      <w:b/>
      <w:color w:val="000000" w:themeColor="text1"/>
      <w:spacing w:val="-6"/>
      <w:sz w:val="170"/>
    </w:rPr>
  </w:style>
  <w:style w:type="character" w:styleId="Lienhypertexte">
    <w:name w:val="Hyperlink"/>
    <w:basedOn w:val="Policepardfaut"/>
    <w:uiPriority w:val="99"/>
    <w:unhideWhenUsed/>
    <w:rsid w:val="00CD11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rsid w:val="00CD11D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3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ca\AppData\Roaming\Microsoft\Templates\&#201;crire%20un%20sc&#233;na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7D903404F746B488BD7E40EAD539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893650-CF9B-4960-B0A8-04F031BCE8F8}"/>
      </w:docPartPr>
      <w:docPartBody>
        <w:p w:rsidR="00000000" w:rsidRDefault="00000000">
          <w:pPr>
            <w:pStyle w:val="067D903404F746B488BD7E40EAD53977"/>
          </w:pPr>
          <w:r w:rsidRPr="00CB0671">
            <w:rPr>
              <w:lang w:bidi="nl-NL"/>
            </w:rPr>
            <w:t xml:space="preserve">De </w:t>
          </w:r>
          <w:r w:rsidRPr="00CB0671">
            <w:rPr>
              <w:lang w:bidi="nl-NL"/>
            </w:rPr>
            <w:br/>
            <w:t xml:space="preserve">Mysterie </w:t>
          </w:r>
          <w:r w:rsidRPr="00CB0671">
            <w:rPr>
              <w:lang w:bidi="nl-NL"/>
            </w:rPr>
            <w:br/>
            <w:t>club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526">
    <w:altName w:val="Calibri"/>
    <w:charset w:val="01"/>
    <w:family w:val="auto"/>
    <w:pitch w:val="variable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6A52"/>
    <w:multiLevelType w:val="multilevel"/>
    <w:tmpl w:val="864A385A"/>
    <w:lvl w:ilvl="0">
      <w:start w:val="1"/>
      <w:numFmt w:val="bullet"/>
      <w:pStyle w:val="Tiptekstopsommingsteken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Tiptekstopsommingsteken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7767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92"/>
    <w:rsid w:val="00E01392"/>
    <w:rsid w:val="00F2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E" w:eastAsia="fr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pPr>
      <w:spacing w:line="480" w:lineRule="auto"/>
      <w:ind w:firstLine="720"/>
      <w:jc w:val="center"/>
      <w:outlineLvl w:val="0"/>
    </w:pPr>
    <w:rPr>
      <w:rFonts w:ascii="Calibri" w:hAnsi="Calibri" w:cs="Courier"/>
      <w:b/>
      <w:bCs/>
      <w:color w:val="3465A4"/>
      <w:kern w:val="0"/>
      <w:lang w:val="nl-NL"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7D903404F746B488BD7E40EAD53977">
    <w:name w:val="067D903404F746B488BD7E40EAD53977"/>
  </w:style>
  <w:style w:type="paragraph" w:customStyle="1" w:styleId="2EBB10D5106F48398AE8C402ACB2F8F9">
    <w:name w:val="2EBB10D5106F48398AE8C402ACB2F8F9"/>
  </w:style>
  <w:style w:type="paragraph" w:customStyle="1" w:styleId="0E04828135EF43E48F1C366EAD48C07E">
    <w:name w:val="0E04828135EF43E48F1C366EAD48C07E"/>
  </w:style>
  <w:style w:type="paragraph" w:customStyle="1" w:styleId="09FF3A3F0BEE4ECAAB2C69CA0E5B961A">
    <w:name w:val="09FF3A3F0BEE4ECAAB2C69CA0E5B961A"/>
  </w:style>
  <w:style w:type="paragraph" w:customStyle="1" w:styleId="9DD07548F62544F5A069FA8FDA9C5ABE">
    <w:name w:val="9DD07548F62544F5A069FA8FDA9C5ABE"/>
  </w:style>
  <w:style w:type="paragraph" w:customStyle="1" w:styleId="86A430003DAA4327B642786C3F0C2817">
    <w:name w:val="86A430003DAA4327B642786C3F0C2817"/>
  </w:style>
  <w:style w:type="paragraph" w:customStyle="1" w:styleId="45B01DB9D6E84B73851F72F6D47B3AC9">
    <w:name w:val="45B01DB9D6E84B73851F72F6D47B3AC9"/>
  </w:style>
  <w:style w:type="paragraph" w:customStyle="1" w:styleId="Tiptekstopsommingsteken">
    <w:name w:val="Tiptekst opsommingsteken"/>
    <w:basedOn w:val="Normal"/>
    <w:qFormat/>
    <w:pPr>
      <w:numPr>
        <w:numId w:val="1"/>
      </w:numPr>
      <w:spacing w:after="120" w:line="252" w:lineRule="auto"/>
    </w:pPr>
    <w:rPr>
      <w:rFonts w:ascii="Calibri" w:hAnsi="Calibri" w:cs="Times New Roman"/>
      <w:color w:val="3465A4"/>
      <w:kern w:val="0"/>
      <w:lang w:val="nl-NL" w:eastAsia="en-US"/>
      <w14:ligatures w14:val="none"/>
    </w:rPr>
  </w:style>
  <w:style w:type="paragraph" w:customStyle="1" w:styleId="Tiptekst">
    <w:name w:val="Tiptekst"/>
    <w:basedOn w:val="Normal"/>
    <w:qFormat/>
    <w:pPr>
      <w:spacing w:after="0" w:line="252" w:lineRule="auto"/>
    </w:pPr>
    <w:rPr>
      <w:rFonts w:ascii="Calibri" w:hAnsi="Calibri" w:cs="Times New Roman"/>
      <w:color w:val="3465A4"/>
      <w:kern w:val="0"/>
      <w:lang w:val="nl-NL" w:eastAsia="en-US"/>
      <w14:ligatures w14:val="none"/>
    </w:rPr>
  </w:style>
  <w:style w:type="paragraph" w:customStyle="1" w:styleId="Tiptekstopsommingsteken2">
    <w:name w:val="Tiptekst opsommingsteken 2"/>
    <w:basedOn w:val="Tiptekstopsommingsteken"/>
    <w:qFormat/>
    <w:pPr>
      <w:numPr>
        <w:ilvl w:val="1"/>
      </w:numPr>
    </w:pPr>
  </w:style>
  <w:style w:type="paragraph" w:customStyle="1" w:styleId="5324C09540AC4ED285D4166ABBF08F3D">
    <w:name w:val="5324C09540AC4ED285D4166ABBF08F3D"/>
  </w:style>
  <w:style w:type="paragraph" w:customStyle="1" w:styleId="4EDB2BE9473E4F5083F3893484DBF9B6">
    <w:name w:val="4EDB2BE9473E4F5083F3893484DBF9B6"/>
  </w:style>
  <w:style w:type="paragraph" w:customStyle="1" w:styleId="8E069D1352554D67BAE51D0C172F243F">
    <w:name w:val="8E069D1352554D67BAE51D0C172F243F"/>
  </w:style>
  <w:style w:type="paragraph" w:customStyle="1" w:styleId="AABB77A7F26C4DBDA368A3991E284D23">
    <w:name w:val="AABB77A7F26C4DBDA368A3991E284D23"/>
  </w:style>
  <w:style w:type="paragraph" w:customStyle="1" w:styleId="100440A8F7B24E62894524C5E9CA9207">
    <w:name w:val="100440A8F7B24E62894524C5E9CA9207"/>
  </w:style>
  <w:style w:type="paragraph" w:customStyle="1" w:styleId="4D4E86712B6C49F69611296D4A52F058">
    <w:name w:val="4D4E86712B6C49F69611296D4A52F058"/>
  </w:style>
  <w:style w:type="paragraph" w:customStyle="1" w:styleId="3725960C97E742C4835F9B5EFE11F7D0">
    <w:name w:val="3725960C97E742C4835F9B5EFE11F7D0"/>
  </w:style>
  <w:style w:type="paragraph" w:customStyle="1" w:styleId="C1C5D296E81A4768BD51E6B32B6E6FAB">
    <w:name w:val="C1C5D296E81A4768BD51E6B32B6E6FAB"/>
  </w:style>
  <w:style w:type="paragraph" w:customStyle="1" w:styleId="BAFF6163DFE94530A5CEAF4D0D4F4279">
    <w:name w:val="BAFF6163DFE94530A5CEAF4D0D4F4279"/>
  </w:style>
  <w:style w:type="paragraph" w:customStyle="1" w:styleId="3DE513D29CF94DCD84EB1C78F2DC301E">
    <w:name w:val="3DE513D29CF94DCD84EB1C78F2DC301E"/>
  </w:style>
  <w:style w:type="paragraph" w:customStyle="1" w:styleId="0FD1FAED98014384A8953E2253460930">
    <w:name w:val="0FD1FAED98014384A8953E2253460930"/>
  </w:style>
  <w:style w:type="paragraph" w:customStyle="1" w:styleId="60CE7FF943E74939837964338CB8727C">
    <w:name w:val="60CE7FF943E74939837964338CB8727C"/>
  </w:style>
  <w:style w:type="paragraph" w:customStyle="1" w:styleId="83FE266612774E1FB6A0E559BB443E78">
    <w:name w:val="83FE266612774E1FB6A0E559BB443E78"/>
  </w:style>
  <w:style w:type="paragraph" w:customStyle="1" w:styleId="BF65C1F1186547B993BAABC0A8161B86">
    <w:name w:val="BF65C1F1186547B993BAABC0A8161B86"/>
  </w:style>
  <w:style w:type="paragraph" w:customStyle="1" w:styleId="F97000F2938D441AAB4B6A9807102421">
    <w:name w:val="F97000F2938D441AAB4B6A9807102421"/>
  </w:style>
  <w:style w:type="paragraph" w:customStyle="1" w:styleId="99DB06AB59144FAD933D5EAB4C1C291A">
    <w:name w:val="99DB06AB59144FAD933D5EAB4C1C291A"/>
  </w:style>
  <w:style w:type="paragraph" w:customStyle="1" w:styleId="4BEEE3526B104F5F8ADE5F865586F1C7">
    <w:name w:val="4BEEE3526B104F5F8ADE5F865586F1C7"/>
  </w:style>
  <w:style w:type="paragraph" w:customStyle="1" w:styleId="5033ED6C5F8F449F875F677E2785483C">
    <w:name w:val="5033ED6C5F8F449F875F677E2785483C"/>
  </w:style>
  <w:style w:type="paragraph" w:customStyle="1" w:styleId="46C49F7DB28C4CDB8F1D6657EE36277D">
    <w:name w:val="46C49F7DB28C4CDB8F1D6657EE36277D"/>
  </w:style>
  <w:style w:type="paragraph" w:customStyle="1" w:styleId="92BA09B5B1B149E7B68A8762059BA88A">
    <w:name w:val="92BA09B5B1B149E7B68A8762059BA88A"/>
  </w:style>
  <w:style w:type="paragraph" w:customStyle="1" w:styleId="89742A06B3374D8C84DE94B7B7375EAB">
    <w:name w:val="89742A06B3374D8C84DE94B7B7375EAB"/>
  </w:style>
  <w:style w:type="paragraph" w:customStyle="1" w:styleId="6C8016A0BF974868ACD66025205E5DD6">
    <w:name w:val="6C8016A0BF974868ACD66025205E5DD6"/>
  </w:style>
  <w:style w:type="paragraph" w:customStyle="1" w:styleId="A0B71487F3EE4BC6A6FD7FDE992F2695">
    <w:name w:val="A0B71487F3EE4BC6A6FD7FDE992F2695"/>
  </w:style>
  <w:style w:type="paragraph" w:customStyle="1" w:styleId="C78CB1E1346848948CDF4343EC3C4DEB">
    <w:name w:val="C78CB1E1346848948CDF4343EC3C4DEB"/>
  </w:style>
  <w:style w:type="paragraph" w:customStyle="1" w:styleId="F6D5EA292C1546728CA78D89BD0C8E03">
    <w:name w:val="F6D5EA292C1546728CA78D89BD0C8E03"/>
  </w:style>
  <w:style w:type="paragraph" w:customStyle="1" w:styleId="1AFBCF1C7EF042A7B55AAEDAA2817AC2">
    <w:name w:val="1AFBCF1C7EF042A7B55AAEDAA2817AC2"/>
  </w:style>
  <w:style w:type="paragraph" w:customStyle="1" w:styleId="5D46B952536142AD95E91AB8980F37D0">
    <w:name w:val="5D46B952536142AD95E91AB8980F37D0"/>
  </w:style>
  <w:style w:type="paragraph" w:customStyle="1" w:styleId="6318549E7E9046EBB57B4B39C8C566DE">
    <w:name w:val="6318549E7E9046EBB57B4B39C8C566DE"/>
  </w:style>
  <w:style w:type="paragraph" w:customStyle="1" w:styleId="CEC1293E4A13412D871C8E1910DA52CC">
    <w:name w:val="CEC1293E4A13412D871C8E1910DA52CC"/>
  </w:style>
  <w:style w:type="paragraph" w:customStyle="1" w:styleId="3177B72A8E32451DA1BE955F3F332109">
    <w:name w:val="3177B72A8E32451DA1BE955F3F332109"/>
  </w:style>
  <w:style w:type="paragraph" w:customStyle="1" w:styleId="6800DF57923B48949AB6EC98EBA202EA">
    <w:name w:val="6800DF57923B48949AB6EC98EBA202EA"/>
  </w:style>
  <w:style w:type="paragraph" w:customStyle="1" w:styleId="00F3AA17B8174085BBA29C1C35BE6454">
    <w:name w:val="00F3AA17B8174085BBA29C1C35BE6454"/>
  </w:style>
  <w:style w:type="paragraph" w:customStyle="1" w:styleId="D06289CEC55A4C1E8ACD19F9F294DACD">
    <w:name w:val="D06289CEC55A4C1E8ACD19F9F294DACD"/>
  </w:style>
  <w:style w:type="paragraph" w:customStyle="1" w:styleId="A3B0E651EC7E41BAA756A6DE151351BD">
    <w:name w:val="A3B0E651EC7E41BAA756A6DE151351BD"/>
  </w:style>
  <w:style w:type="paragraph" w:customStyle="1" w:styleId="EDF8DF6D746D4FD2943DE3281459A712">
    <w:name w:val="EDF8DF6D746D4FD2943DE3281459A712"/>
  </w:style>
  <w:style w:type="paragraph" w:customStyle="1" w:styleId="2B30A3DFE87A473DB3FE402227FAA67F">
    <w:name w:val="2B30A3DFE87A473DB3FE402227FAA67F"/>
  </w:style>
  <w:style w:type="paragraph" w:customStyle="1" w:styleId="68617230FE474B75BC6D86B968AB1E11">
    <w:name w:val="68617230FE474B75BC6D86B968AB1E11"/>
  </w:style>
  <w:style w:type="paragraph" w:customStyle="1" w:styleId="020E43EED32646BDA0FD6977A1F41CB1">
    <w:name w:val="020E43EED32646BDA0FD6977A1F41CB1"/>
  </w:style>
  <w:style w:type="paragraph" w:customStyle="1" w:styleId="9CB7451013C8403F8E25FC4DDB537DFC">
    <w:name w:val="9CB7451013C8403F8E25FC4DDB537DFC"/>
  </w:style>
  <w:style w:type="paragraph" w:customStyle="1" w:styleId="7C1E934C95524DDE994C3B50E1D6954A">
    <w:name w:val="7C1E934C95524DDE994C3B50E1D6954A"/>
  </w:style>
  <w:style w:type="paragraph" w:customStyle="1" w:styleId="1231D2CD0362482293CB8618B584B59D">
    <w:name w:val="1231D2CD0362482293CB8618B584B59D"/>
  </w:style>
  <w:style w:type="paragraph" w:customStyle="1" w:styleId="BA61951F78DC4F518C73C09A1F180D0C">
    <w:name w:val="BA61951F78DC4F518C73C09A1F180D0C"/>
  </w:style>
  <w:style w:type="paragraph" w:customStyle="1" w:styleId="FF493B053D7C4313B862E19BA2DC29C4">
    <w:name w:val="FF493B053D7C4313B862E19BA2DC29C4"/>
  </w:style>
  <w:style w:type="paragraph" w:customStyle="1" w:styleId="7890E2E6BD4D441985CF226915E1DD07">
    <w:name w:val="7890E2E6BD4D441985CF226915E1DD07"/>
  </w:style>
  <w:style w:type="paragraph" w:customStyle="1" w:styleId="6CDC1F68EA3241E882A5B79EB8D51962">
    <w:name w:val="6CDC1F68EA3241E882A5B79EB8D51962"/>
  </w:style>
  <w:style w:type="character" w:customStyle="1" w:styleId="Titre1Car">
    <w:name w:val="Titre 1 Car"/>
    <w:basedOn w:val="Policepardfaut"/>
    <w:link w:val="Titre1"/>
    <w:rPr>
      <w:rFonts w:ascii="Calibri" w:hAnsi="Calibri" w:cs="Courier"/>
      <w:b/>
      <w:bCs/>
      <w:color w:val="3465A4"/>
      <w:kern w:val="0"/>
      <w:lang w:val="nl-NL" w:eastAsia="en-US"/>
      <w14:ligatures w14:val="none"/>
    </w:rPr>
  </w:style>
  <w:style w:type="paragraph" w:customStyle="1" w:styleId="6D4091F08B894BF88A77B07B0BAD4B44">
    <w:name w:val="6D4091F08B894BF88A77B07B0BAD4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8961897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8598E"/>
      </a:accent1>
      <a:accent2>
        <a:srgbClr val="E7E0D0"/>
      </a:accent2>
      <a:accent3>
        <a:srgbClr val="E7E8E6"/>
      </a:accent3>
      <a:accent4>
        <a:srgbClr val="591F7C"/>
      </a:accent4>
      <a:accent5>
        <a:srgbClr val="BB4300"/>
      </a:accent5>
      <a:accent6>
        <a:srgbClr val="1B6700"/>
      </a:accent6>
      <a:hlink>
        <a:srgbClr val="0563C1"/>
      </a:hlink>
      <a:folHlink>
        <a:srgbClr val="954F72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0D1009C-25E4-4870-9EDB-FE60D2A0A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86F5B-3ADF-4307-AF90-1F5A0CA4B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7A87A-4821-4BB3-ACC6-778815E2BC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39E6B8-A447-4417-9671-B0063395AD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Écrire un scénario.dotx</Template>
  <TotalTime>0</TotalTime>
  <Pages>6</Pages>
  <Words>323</Words>
  <Characters>1782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2024-05-13T08:37:00Z</dcterms:created>
  <dcterms:modified xsi:type="dcterms:W3CDTF">2024-05-13T09:47:00Z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